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F3499" w14:textId="77777777" w:rsidR="00ED5586" w:rsidRDefault="00000000">
      <w:pPr>
        <w:pStyle w:val="Title"/>
        <w:jc w:val="center"/>
        <w:rPr>
          <w:u w:val="single"/>
        </w:rPr>
      </w:pPr>
      <w:r>
        <w:rPr>
          <w:u w:val="single"/>
        </w:rPr>
        <w:t>Virtual Study Buddy</w:t>
      </w:r>
    </w:p>
    <w:p w14:paraId="5A71A068" w14:textId="77777777" w:rsidR="00ED5586" w:rsidRDefault="00000000">
      <w:pPr>
        <w:jc w:val="center"/>
      </w:pPr>
      <w:r>
        <w:t>A well-prepared virtual space ready to be used for study.</w:t>
      </w:r>
    </w:p>
    <w:p w14:paraId="542392EB" w14:textId="77777777" w:rsidR="00ED5586" w:rsidRDefault="00000000">
      <w:r>
        <w:t xml:space="preserve">Team members: </w:t>
      </w:r>
    </w:p>
    <w:p w14:paraId="73C812BE" w14:textId="77777777" w:rsidR="00ED5586" w:rsidRDefault="00000000">
      <w:pPr>
        <w:pStyle w:val="ListParagraph"/>
        <w:numPr>
          <w:ilvl w:val="0"/>
          <w:numId w:val="1"/>
        </w:numPr>
      </w:pPr>
      <w:r>
        <w:t>Acasandrei Nicu-Alexandru (3E1)</w:t>
      </w:r>
    </w:p>
    <w:p w14:paraId="5D83E6E7" w14:textId="77777777" w:rsidR="00ED5586" w:rsidRDefault="00000000">
      <w:pPr>
        <w:pStyle w:val="ListParagraph"/>
        <w:numPr>
          <w:ilvl w:val="0"/>
          <w:numId w:val="1"/>
        </w:numPr>
      </w:pPr>
      <w:proofErr w:type="spellStart"/>
      <w:r>
        <w:t>Ginghina</w:t>
      </w:r>
      <w:proofErr w:type="spellEnd"/>
      <w:r>
        <w:t xml:space="preserve"> Mihai-Valeriu (3A2)</w:t>
      </w:r>
    </w:p>
    <w:p w14:paraId="283E0AB4" w14:textId="77777777" w:rsidR="00ED5586" w:rsidRDefault="00000000">
      <w:r>
        <w:t>Description:</w:t>
      </w:r>
    </w:p>
    <w:p w14:paraId="6F2D6C9C" w14:textId="77777777" w:rsidR="00ED5586" w:rsidRDefault="00000000">
      <w:pPr>
        <w:numPr>
          <w:ilvl w:val="0"/>
          <w:numId w:val="2"/>
        </w:numPr>
      </w:pPr>
      <w:r>
        <w:t xml:space="preserve">The reasoning behind this app is to create a simple approach to </w:t>
      </w:r>
      <w:proofErr w:type="gramStart"/>
      <w:r>
        <w:t>learn</w:t>
      </w:r>
      <w:proofErr w:type="gramEnd"/>
      <w:r>
        <w:t xml:space="preserve"> for people who would rather play games.</w:t>
      </w:r>
    </w:p>
    <w:p w14:paraId="3CAC98FA" w14:textId="77777777" w:rsidR="00ED5586" w:rsidRDefault="00000000">
      <w:pPr>
        <w:numPr>
          <w:ilvl w:val="0"/>
          <w:numId w:val="2"/>
        </w:numPr>
      </w:pPr>
      <w:r>
        <w:t>The app will achieve this by creating a virtual space equipped with everything necessary to learn different subjects.</w:t>
      </w:r>
    </w:p>
    <w:p w14:paraId="447595D9" w14:textId="77777777" w:rsidR="00ED5586" w:rsidRDefault="00000000">
      <w:pPr>
        <w:numPr>
          <w:ilvl w:val="0"/>
          <w:numId w:val="2"/>
        </w:numPr>
      </w:pPr>
      <w:r>
        <w:t>This solution might be more interactive and feel rather playful rather than a task.</w:t>
      </w:r>
    </w:p>
    <w:p w14:paraId="6E02764D" w14:textId="77777777" w:rsidR="00ED5586" w:rsidRDefault="00ED5586"/>
    <w:p w14:paraId="6F816B52" w14:textId="77777777" w:rsidR="00ED5586" w:rsidRDefault="00000000">
      <w:r>
        <w:t>Similar products &amp; Relevant Links</w:t>
      </w:r>
    </w:p>
    <w:p w14:paraId="52FF12A9" w14:textId="77777777" w:rsidR="00ED5586" w:rsidRDefault="00000000">
      <w:pPr>
        <w:pStyle w:val="Title"/>
        <w:rPr>
          <w:u w:val="single"/>
        </w:rPr>
      </w:pPr>
      <w:r>
        <w:rPr>
          <w:u w:val="single"/>
        </w:rPr>
        <w:t>Notion</w:t>
      </w:r>
    </w:p>
    <w:p w14:paraId="1E7BD090" w14:textId="77777777" w:rsidR="00ED5586" w:rsidRDefault="00000000">
      <w:hyperlink r:id="rId7" w:history="1">
        <w:r>
          <w:rPr>
            <w:rStyle w:val="Hyperlink"/>
            <w:b/>
            <w:bCs/>
          </w:rPr>
          <w:t>https://www.notion.com/</w:t>
        </w:r>
      </w:hyperlink>
    </w:p>
    <w:p w14:paraId="0EFCDEC3" w14:textId="77777777" w:rsidR="00ED5586" w:rsidRDefault="00000000">
      <w:r>
        <w:rPr>
          <w:b/>
          <w:bCs/>
          <w:u w:val="single"/>
        </w:rPr>
        <w:t>Relevant Features</w:t>
      </w:r>
    </w:p>
    <w:p w14:paraId="15FA8608" w14:textId="77777777" w:rsidR="00ED5586" w:rsidRDefault="00000000">
      <w:pPr>
        <w:rPr>
          <w:sz w:val="20"/>
          <w:szCs w:val="20"/>
        </w:rPr>
      </w:pPr>
      <w:r>
        <w:rPr>
          <w:sz w:val="20"/>
          <w:szCs w:val="20"/>
        </w:rPr>
        <w:t>- A flexible productivity &amp; note-taking app.</w:t>
      </w:r>
    </w:p>
    <w:p w14:paraId="46F4944F" w14:textId="77777777" w:rsidR="00ED5586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- You can track tasks, take notes, </w:t>
      </w:r>
      <w:proofErr w:type="spellStart"/>
      <w:r>
        <w:rPr>
          <w:sz w:val="20"/>
          <w:szCs w:val="20"/>
        </w:rPr>
        <w:t>organise</w:t>
      </w:r>
      <w:proofErr w:type="spellEnd"/>
      <w:r>
        <w:rPr>
          <w:sz w:val="20"/>
          <w:szCs w:val="20"/>
        </w:rPr>
        <w:t xml:space="preserve"> study materials, and collaborate.</w:t>
      </w:r>
    </w:p>
    <w:p w14:paraId="2FEA6567" w14:textId="77777777" w:rsidR="00ED5586" w:rsidRDefault="00000000">
      <w:pPr>
        <w:rPr>
          <w:sz w:val="20"/>
          <w:szCs w:val="20"/>
        </w:rPr>
      </w:pPr>
      <w:r>
        <w:rPr>
          <w:sz w:val="20"/>
          <w:szCs w:val="20"/>
        </w:rPr>
        <w:t>- Easily to use and understand.</w:t>
      </w:r>
    </w:p>
    <w:p w14:paraId="4E40FDEE" w14:textId="77777777" w:rsidR="00ED5586" w:rsidRDefault="00ED5586"/>
    <w:p w14:paraId="2E5A6150" w14:textId="77777777" w:rsidR="00ED5586" w:rsidRDefault="00000000">
      <w:pPr>
        <w:pStyle w:val="Title"/>
        <w:rPr>
          <w:u w:val="single"/>
        </w:rPr>
      </w:pPr>
      <w:r>
        <w:rPr>
          <w:u w:val="single"/>
        </w:rPr>
        <w:t>Forest</w:t>
      </w:r>
    </w:p>
    <w:p w14:paraId="5C540956" w14:textId="77777777" w:rsidR="00ED5586" w:rsidRDefault="00000000">
      <w:hyperlink r:id="rId8" w:history="1">
        <w:r>
          <w:rPr>
            <w:rStyle w:val="Hyperlink"/>
            <w:b/>
            <w:bCs/>
          </w:rPr>
          <w:t>https://www.forestapp.cc/</w:t>
        </w:r>
      </w:hyperlink>
    </w:p>
    <w:p w14:paraId="1EF708D4" w14:textId="77777777" w:rsidR="00ED5586" w:rsidRDefault="00000000">
      <w:r>
        <w:rPr>
          <w:b/>
          <w:bCs/>
          <w:u w:val="single"/>
        </w:rPr>
        <w:t>Relevant Features</w:t>
      </w:r>
    </w:p>
    <w:p w14:paraId="061A65AA" w14:textId="77777777" w:rsidR="00ED5586" w:rsidRDefault="00000000">
      <w:r>
        <w:rPr>
          <w:sz w:val="20"/>
          <w:szCs w:val="20"/>
        </w:rPr>
        <w:t xml:space="preserve">- </w:t>
      </w:r>
      <w:r>
        <w:rPr>
          <w:b/>
          <w:bCs/>
          <w:sz w:val="20"/>
          <w:szCs w:val="20"/>
        </w:rPr>
        <w:t>Focus Timer:</w:t>
      </w:r>
      <w:r>
        <w:rPr>
          <w:sz w:val="20"/>
          <w:szCs w:val="20"/>
        </w:rPr>
        <w:t xml:space="preserve"> Helps users stay concentrated by timing study or work sessions.</w:t>
      </w:r>
    </w:p>
    <w:p w14:paraId="3DBAEA86" w14:textId="77777777" w:rsidR="00ED5586" w:rsidRDefault="00000000">
      <w:r>
        <w:rPr>
          <w:sz w:val="20"/>
          <w:szCs w:val="20"/>
        </w:rPr>
        <w:t>-</w:t>
      </w:r>
      <w:r>
        <w:rPr>
          <w:b/>
          <w:bCs/>
        </w:rPr>
        <w:t xml:space="preserve"> </w:t>
      </w:r>
      <w:r>
        <w:rPr>
          <w:b/>
          <w:bCs/>
          <w:sz w:val="20"/>
          <w:szCs w:val="20"/>
        </w:rPr>
        <w:t>Gamified Experience:</w:t>
      </w:r>
      <w:r>
        <w:rPr>
          <w:sz w:val="20"/>
          <w:szCs w:val="20"/>
        </w:rPr>
        <w:t xml:space="preserve"> Users plant a virtual tree that grows as they remain focused.</w:t>
      </w:r>
    </w:p>
    <w:p w14:paraId="46C3E042" w14:textId="77777777" w:rsidR="00ED5586" w:rsidRDefault="00000000">
      <w:r>
        <w:rPr>
          <w:sz w:val="20"/>
          <w:szCs w:val="20"/>
        </w:rPr>
        <w:t>-</w:t>
      </w:r>
      <w:r>
        <w:rPr>
          <w:b/>
          <w:bCs/>
        </w:rPr>
        <w:t xml:space="preserve"> </w:t>
      </w:r>
      <w:r>
        <w:rPr>
          <w:b/>
          <w:bCs/>
          <w:sz w:val="20"/>
          <w:szCs w:val="20"/>
        </w:rPr>
        <w:t>Distraction Penalty:</w:t>
      </w:r>
      <w:r>
        <w:rPr>
          <w:sz w:val="20"/>
          <w:szCs w:val="20"/>
        </w:rPr>
        <w:t xml:space="preserve"> If users leave the app or get distracted, the tree dies — reinforcing good focus habits.</w:t>
      </w:r>
    </w:p>
    <w:p w14:paraId="637F2C0D" w14:textId="77777777" w:rsidR="00ED5586" w:rsidRDefault="00000000">
      <w:pPr>
        <w:pStyle w:val="Title"/>
        <w:rPr>
          <w:u w:val="single"/>
        </w:rPr>
      </w:pPr>
      <w:r>
        <w:rPr>
          <w:u w:val="single"/>
        </w:rPr>
        <w:lastRenderedPageBreak/>
        <w:t>My Study Life</w:t>
      </w:r>
    </w:p>
    <w:p w14:paraId="20C9D407" w14:textId="77777777" w:rsidR="00ED5586" w:rsidRDefault="00000000">
      <w:hyperlink r:id="rId9" w:history="1">
        <w:r>
          <w:rPr>
            <w:rStyle w:val="Hyperlink"/>
            <w:b/>
            <w:bCs/>
          </w:rPr>
          <w:t>https://mystudylife.com/</w:t>
        </w:r>
      </w:hyperlink>
    </w:p>
    <w:p w14:paraId="79D7DA32" w14:textId="77777777" w:rsidR="00ED5586" w:rsidRDefault="00000000">
      <w:r>
        <w:rPr>
          <w:b/>
          <w:bCs/>
          <w:u w:val="single"/>
        </w:rPr>
        <w:t>Relevant Features</w:t>
      </w:r>
    </w:p>
    <w:p w14:paraId="68DA9F35" w14:textId="77777777" w:rsidR="00ED5586" w:rsidRDefault="00000000">
      <w:r>
        <w:rPr>
          <w:sz w:val="20"/>
          <w:szCs w:val="20"/>
        </w:rPr>
        <w:t xml:space="preserve">- </w:t>
      </w:r>
      <w:r>
        <w:rPr>
          <w:b/>
          <w:bCs/>
          <w:sz w:val="20"/>
          <w:szCs w:val="20"/>
        </w:rPr>
        <w:t>Academic Tracking:</w:t>
      </w:r>
      <w:r>
        <w:rPr>
          <w:sz w:val="20"/>
          <w:szCs w:val="20"/>
        </w:rPr>
        <w:t xml:space="preserve"> Keep track of classes, homework, and exams.</w:t>
      </w:r>
    </w:p>
    <w:p w14:paraId="261A9596" w14:textId="77777777" w:rsidR="00ED5586" w:rsidRDefault="00000000">
      <w:r>
        <w:rPr>
          <w:sz w:val="20"/>
          <w:szCs w:val="20"/>
        </w:rPr>
        <w:t>-</w:t>
      </w:r>
      <w:r>
        <w:rPr>
          <w:b/>
          <w:bCs/>
          <w:sz w:val="20"/>
          <w:szCs w:val="20"/>
        </w:rPr>
        <w:t xml:space="preserve"> Deadline Management:</w:t>
      </w:r>
      <w:r>
        <w:rPr>
          <w:sz w:val="20"/>
          <w:szCs w:val="20"/>
        </w:rPr>
        <w:t xml:space="preserve"> Organize and monitor upcoming assignments and important dates.</w:t>
      </w:r>
    </w:p>
    <w:p w14:paraId="64E97375" w14:textId="77777777" w:rsidR="00ED5586" w:rsidRDefault="00000000">
      <w:r>
        <w:rPr>
          <w:sz w:val="20"/>
          <w:szCs w:val="20"/>
        </w:rPr>
        <w:t>-</w:t>
      </w:r>
      <w:r>
        <w:rPr>
          <w:rFonts w:ascii="Times New Roman" w:eastAsia="Times New Roman" w:hAnsi="Times New Roman"/>
          <w:b/>
          <w:bCs/>
          <w:kern w:val="0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Cross-Device Sync:</w:t>
      </w:r>
      <w:r>
        <w:rPr>
          <w:sz w:val="20"/>
          <w:szCs w:val="20"/>
        </w:rPr>
        <w:t xml:space="preserve"> Access and update your schedule across multiple devices seamlessly.</w:t>
      </w:r>
    </w:p>
    <w:p w14:paraId="6AFF32C8" w14:textId="77777777" w:rsidR="00ED5586" w:rsidRDefault="00000000">
      <w:r>
        <w:t>-------------------------------------------------------------------------------------</w:t>
      </w:r>
    </w:p>
    <w:p w14:paraId="5B4C1658" w14:textId="77777777" w:rsidR="00ED5586" w:rsidRDefault="00000000">
      <w:r>
        <w:t>Main Features </w:t>
      </w:r>
    </w:p>
    <w:p w14:paraId="11021932" w14:textId="77777777" w:rsidR="00ED5586" w:rsidRDefault="00000000">
      <w:r>
        <w:rPr>
          <w:b/>
          <w:bCs/>
        </w:rPr>
        <w:t>PRINCIPAL MAIN VERY IMPORTANT FEATURE:</w:t>
      </w:r>
    </w:p>
    <w:p w14:paraId="188D43DF" w14:textId="77777777" w:rsidR="00ED5586" w:rsidRDefault="00000000">
      <w:pPr>
        <w:numPr>
          <w:ilvl w:val="0"/>
          <w:numId w:val="3"/>
        </w:numPr>
      </w:pPr>
      <w:r>
        <w:t>Our app creates a fully interactive VR space designed for optimal learning, where users can personalize and navigate a virtual study room equipped with sticky notes and reminders, a large interactive whiteboard for brainstorming and problem-solving, ambient audio options like relaxing music or white noise, providing an immersive environment that enhances productivity, engagement, and focus to make studying more effective and enjoyable.</w:t>
      </w:r>
    </w:p>
    <w:p w14:paraId="7E717808" w14:textId="77777777" w:rsidR="00ED5586" w:rsidRDefault="00000000">
      <w:r>
        <w:rPr>
          <w:b/>
          <w:bCs/>
        </w:rPr>
        <w:t>Other features:</w:t>
      </w:r>
    </w:p>
    <w:p w14:paraId="6216C9AF" w14:textId="77777777" w:rsidR="00ED5586" w:rsidRDefault="00000000">
      <w:pPr>
        <w:numPr>
          <w:ilvl w:val="0"/>
          <w:numId w:val="4"/>
        </w:numPr>
      </w:pPr>
      <w:r>
        <w:rPr>
          <w:b/>
          <w:bCs/>
        </w:rPr>
        <w:t xml:space="preserve">Customizable Layout: </w:t>
      </w:r>
      <w:r>
        <w:t>Users can arrange their virtual desk, books, and tools to suit their personal study style.</w:t>
      </w:r>
    </w:p>
    <w:p w14:paraId="1F44254E" w14:textId="77777777" w:rsidR="00ED5586" w:rsidRDefault="00000000">
      <w:pPr>
        <w:numPr>
          <w:ilvl w:val="0"/>
          <w:numId w:val="4"/>
        </w:numPr>
      </w:pPr>
      <w:r>
        <w:rPr>
          <w:b/>
          <w:bCs/>
        </w:rPr>
        <w:t xml:space="preserve">Motivation &amp; Focus Aids: </w:t>
      </w:r>
      <w:r>
        <w:t>We offer optional timers or goal trackers.</w:t>
      </w:r>
    </w:p>
    <w:p w14:paraId="1457D5F0" w14:textId="77777777" w:rsidR="00ED5586" w:rsidRDefault="00000000">
      <w:pPr>
        <w:numPr>
          <w:ilvl w:val="0"/>
          <w:numId w:val="4"/>
        </w:numPr>
      </w:pPr>
      <w:r>
        <w:rPr>
          <w:b/>
          <w:bCs/>
        </w:rPr>
        <w:t xml:space="preserve">Resource Access: </w:t>
      </w:r>
      <w:r>
        <w:t>We give users virtual shelves or panels for textbooks, PDFs, videos, and other study materials at their fingertips.</w:t>
      </w:r>
    </w:p>
    <w:p w14:paraId="08B71F4C" w14:textId="77777777" w:rsidR="00ED5586" w:rsidRDefault="00000000">
      <w:r>
        <w:t>User Journey Diagram - Step by step flow through app</w:t>
      </w:r>
    </w:p>
    <w:p w14:paraId="7438688B" w14:textId="77777777" w:rsidR="00ED5586" w:rsidRDefault="00ED5586"/>
    <w:p w14:paraId="330F96B5" w14:textId="77777777" w:rsidR="00ED5586" w:rsidRDefault="00000000">
      <w:r>
        <w:t>&lt;INSERT DIAGRAM HERE&gt;</w:t>
      </w:r>
    </w:p>
    <w:p w14:paraId="78155B1E" w14:textId="77777777" w:rsidR="00ED5586" w:rsidRDefault="00000000">
      <w:r>
        <w:t>Example:</w:t>
      </w:r>
    </w:p>
    <w:p w14:paraId="66558508" w14:textId="77777777" w:rsidR="00ED5586" w:rsidRDefault="00000000">
      <w:r>
        <w:rPr>
          <w:noProof/>
        </w:rPr>
        <w:lastRenderedPageBreak/>
        <w:drawing>
          <wp:inline distT="0" distB="0" distL="0" distR="0" wp14:anchorId="0A91F38A" wp14:editId="1C38A1B8">
            <wp:extent cx="5943600" cy="4259576"/>
            <wp:effectExtent l="0" t="0" r="0" b="7624"/>
            <wp:docPr id="922400940" name="Picture 12" descr="A diagram of a hotel service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957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9DD7CEA" w14:textId="77777777" w:rsidR="00ED5586" w:rsidRDefault="00ED5586"/>
    <w:p w14:paraId="410E0442" w14:textId="77777777" w:rsidR="00ED5586" w:rsidRDefault="00000000">
      <w:r>
        <w:br/>
      </w:r>
      <w:proofErr w:type="spellStart"/>
      <w:r>
        <w:t>Moodboard</w:t>
      </w:r>
      <w:proofErr w:type="spellEnd"/>
      <w:r>
        <w:t xml:space="preserve"> (10+ images)</w:t>
      </w:r>
    </w:p>
    <w:p w14:paraId="51C63D81" w14:textId="77777777" w:rsidR="00ED5586" w:rsidRDefault="00000000">
      <w:r>
        <w:t xml:space="preserve">Un </w:t>
      </w:r>
      <w:proofErr w:type="spellStart"/>
      <w:r>
        <w:t>moodboard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un “board” cu </w:t>
      </w:r>
      <w:proofErr w:type="spellStart"/>
      <w:r>
        <w:t>imagini</w:t>
      </w:r>
      <w:proofErr w:type="spellEnd"/>
      <w:r>
        <w:t xml:space="preserve"> care ne </w:t>
      </w:r>
      <w:proofErr w:type="spellStart"/>
      <w:r>
        <w:t>ofera</w:t>
      </w:r>
      <w:proofErr w:type="spellEnd"/>
      <w:r>
        <w:t xml:space="preserve"> </w:t>
      </w:r>
      <w:proofErr w:type="spellStart"/>
      <w:r>
        <w:t>inspiratie</w:t>
      </w:r>
      <w:proofErr w:type="spellEnd"/>
      <w:r>
        <w:t xml:space="preserve"> </w:t>
      </w:r>
      <w:proofErr w:type="spellStart"/>
      <w:r>
        <w:t>vizuala</w:t>
      </w:r>
      <w:proofErr w:type="spellEnd"/>
      <w:r>
        <w:t xml:space="preserve">, de la </w:t>
      </w:r>
      <w:proofErr w:type="spellStart"/>
      <w:r>
        <w:t>culori</w:t>
      </w:r>
      <w:proofErr w:type="spellEnd"/>
      <w:r>
        <w:t xml:space="preserve">, </w:t>
      </w:r>
      <w:proofErr w:type="spellStart"/>
      <w:r>
        <w:t>stil</w:t>
      </w:r>
      <w:proofErr w:type="spellEnd"/>
      <w:r>
        <w:t xml:space="preserve"> </w:t>
      </w:r>
      <w:proofErr w:type="spellStart"/>
      <w:r>
        <w:t>vizual</w:t>
      </w:r>
      <w:proofErr w:type="spellEnd"/>
      <w:r>
        <w:t xml:space="preserve">, </w:t>
      </w:r>
      <w:proofErr w:type="spellStart"/>
      <w:r>
        <w:t>texturi</w:t>
      </w:r>
      <w:proofErr w:type="spellEnd"/>
      <w:r>
        <w:t>, etc. </w:t>
      </w:r>
    </w:p>
    <w:p w14:paraId="3D325C6C" w14:textId="77777777" w:rsidR="00ED5586" w:rsidRDefault="00000000">
      <w:r>
        <w:lastRenderedPageBreak/>
        <w:br/>
      </w:r>
      <w:r>
        <w:rPr>
          <w:noProof/>
        </w:rPr>
        <w:drawing>
          <wp:inline distT="0" distB="0" distL="0" distR="0" wp14:anchorId="43A0C63E" wp14:editId="09E20D6C">
            <wp:extent cx="2362196" cy="2537460"/>
            <wp:effectExtent l="0" t="0" r="4" b="0"/>
            <wp:docPr id="595293155" name="Picture 11" descr="A gray photo of a person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196" cy="25374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2993FE" wp14:editId="161F541D">
            <wp:extent cx="5013956" cy="3429000"/>
            <wp:effectExtent l="0" t="0" r="0" b="0"/>
            <wp:docPr id="1103484657" name="Picture 10" descr="A black and white picture of mountains and a sun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3956" cy="34290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EA9209" wp14:editId="23F13146">
            <wp:extent cx="2156456" cy="1478283"/>
            <wp:effectExtent l="0" t="0" r="0" b="7617"/>
            <wp:docPr id="107696031" name="Picture 9" descr="A black and white picture of mountains and a sun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6456" cy="147828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FC0146" wp14:editId="3CC9D922">
            <wp:extent cx="5013956" cy="3429000"/>
            <wp:effectExtent l="0" t="0" r="0" b="0"/>
            <wp:docPr id="1176108235" name="Picture 8" descr="A black and white picture of mountains and a sun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3956" cy="34290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269BCD30" wp14:editId="421B6A20">
            <wp:extent cx="1904996" cy="2049783"/>
            <wp:effectExtent l="0" t="0" r="4" b="7617"/>
            <wp:docPr id="280892907" name="Picture 7" descr="A gray photo of a person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4996" cy="204978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50107DEA" w14:textId="77777777" w:rsidR="00ED5586" w:rsidRDefault="00000000">
      <w:r>
        <w:t>-------------------------------------------------------------------------------------&gt;&gt;</w:t>
      </w:r>
    </w:p>
    <w:p w14:paraId="23BB5C51" w14:textId="77777777" w:rsidR="00ED5586" w:rsidRDefault="00ED5586"/>
    <w:p w14:paraId="65D14EE3" w14:textId="77777777" w:rsidR="00ED5586" w:rsidRDefault="00000000">
      <w:r>
        <w:t xml:space="preserve">Technologies, Libraries, Assets (cu </w:t>
      </w:r>
      <w:proofErr w:type="spellStart"/>
      <w:r>
        <w:t>linkuri</w:t>
      </w:r>
      <w:proofErr w:type="spellEnd"/>
      <w:r>
        <w:t>) (&gt;=5)</w:t>
      </w:r>
    </w:p>
    <w:p w14:paraId="29CC54E6" w14:textId="77777777" w:rsidR="00ED5586" w:rsidRDefault="00000000">
      <w:pPr>
        <w:numPr>
          <w:ilvl w:val="0"/>
          <w:numId w:val="5"/>
        </w:numPr>
      </w:pPr>
      <w:r>
        <w:lastRenderedPageBreak/>
        <w:t>-</w:t>
      </w:r>
    </w:p>
    <w:p w14:paraId="1EE1CDC1" w14:textId="77777777" w:rsidR="00ED5586" w:rsidRDefault="00000000">
      <w:pPr>
        <w:numPr>
          <w:ilvl w:val="0"/>
          <w:numId w:val="5"/>
        </w:numPr>
      </w:pPr>
      <w:r>
        <w:t>-</w:t>
      </w:r>
    </w:p>
    <w:p w14:paraId="579F228E" w14:textId="77777777" w:rsidR="00ED5586" w:rsidRDefault="00000000">
      <w:pPr>
        <w:numPr>
          <w:ilvl w:val="0"/>
          <w:numId w:val="5"/>
        </w:numPr>
      </w:pPr>
      <w:r>
        <w:t>-</w:t>
      </w:r>
    </w:p>
    <w:p w14:paraId="0EFD7955" w14:textId="77777777" w:rsidR="00ED5586" w:rsidRDefault="00000000">
      <w:pPr>
        <w:numPr>
          <w:ilvl w:val="0"/>
          <w:numId w:val="5"/>
        </w:numPr>
      </w:pPr>
      <w:r>
        <w:t>-</w:t>
      </w:r>
    </w:p>
    <w:p w14:paraId="2D2459E4" w14:textId="77777777" w:rsidR="00ED5586" w:rsidRDefault="00000000">
      <w:pPr>
        <w:numPr>
          <w:ilvl w:val="0"/>
          <w:numId w:val="5"/>
        </w:numPr>
      </w:pPr>
      <w:r>
        <w:t>-</w:t>
      </w:r>
    </w:p>
    <w:p w14:paraId="66995984" w14:textId="77777777" w:rsidR="00ED5586" w:rsidRDefault="00000000">
      <w:pPr>
        <w:numPr>
          <w:ilvl w:val="0"/>
          <w:numId w:val="5"/>
        </w:numPr>
      </w:pPr>
      <w:r>
        <w:t>-</w:t>
      </w:r>
    </w:p>
    <w:p w14:paraId="240C070E" w14:textId="77777777" w:rsidR="00ED5586" w:rsidRDefault="00000000">
      <w:pPr>
        <w:numPr>
          <w:ilvl w:val="0"/>
          <w:numId w:val="5"/>
        </w:numPr>
      </w:pPr>
      <w:r>
        <w:t>-</w:t>
      </w:r>
    </w:p>
    <w:p w14:paraId="7C775F5A" w14:textId="77777777" w:rsidR="00ED5586" w:rsidRDefault="00ED5586"/>
    <w:sectPr w:rsidR="00ED558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75C463" w14:textId="77777777" w:rsidR="009262E5" w:rsidRDefault="009262E5">
      <w:pPr>
        <w:spacing w:after="0" w:line="240" w:lineRule="auto"/>
      </w:pPr>
      <w:r>
        <w:separator/>
      </w:r>
    </w:p>
  </w:endnote>
  <w:endnote w:type="continuationSeparator" w:id="0">
    <w:p w14:paraId="0345F6B7" w14:textId="77777777" w:rsidR="009262E5" w:rsidRDefault="00926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590C25" w14:textId="77777777" w:rsidR="009262E5" w:rsidRDefault="009262E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903F5EE" w14:textId="77777777" w:rsidR="009262E5" w:rsidRDefault="009262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B86836"/>
    <w:multiLevelType w:val="multilevel"/>
    <w:tmpl w:val="3D4CD5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."/>
      <w:lvlJc w:val="left"/>
      <w:pPr>
        <w:ind w:left="1440" w:hanging="360"/>
      </w:pPr>
    </w:lvl>
    <w:lvl w:ilvl="2">
      <w:start w:val="1"/>
      <w:numFmt w:val="decimal"/>
      <w:lvlText w:val="."/>
      <w:lvlJc w:val="left"/>
      <w:pPr>
        <w:ind w:left="2160" w:hanging="36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decimal"/>
      <w:lvlText w:val="."/>
      <w:lvlJc w:val="left"/>
      <w:pPr>
        <w:ind w:left="3600" w:hanging="360"/>
      </w:pPr>
    </w:lvl>
    <w:lvl w:ilvl="5">
      <w:start w:val="1"/>
      <w:numFmt w:val="decimal"/>
      <w:lvlText w:val="."/>
      <w:lvlJc w:val="left"/>
      <w:pPr>
        <w:ind w:left="4320" w:hanging="36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decimal"/>
      <w:lvlText w:val="."/>
      <w:lvlJc w:val="left"/>
      <w:pPr>
        <w:ind w:left="5760" w:hanging="360"/>
      </w:pPr>
    </w:lvl>
    <w:lvl w:ilvl="8">
      <w:start w:val="1"/>
      <w:numFmt w:val="decimal"/>
      <w:lvlText w:val="."/>
      <w:lvlJc w:val="left"/>
      <w:pPr>
        <w:ind w:left="6480" w:hanging="360"/>
      </w:pPr>
    </w:lvl>
  </w:abstractNum>
  <w:abstractNum w:abstractNumId="1" w15:restartNumberingAfterBreak="0">
    <w:nsid w:val="46A86DFB"/>
    <w:multiLevelType w:val="multilevel"/>
    <w:tmpl w:val="F454E5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."/>
      <w:lvlJc w:val="left"/>
      <w:pPr>
        <w:ind w:left="1440" w:hanging="360"/>
      </w:pPr>
    </w:lvl>
    <w:lvl w:ilvl="2">
      <w:start w:val="1"/>
      <w:numFmt w:val="decimal"/>
      <w:lvlText w:val="."/>
      <w:lvlJc w:val="left"/>
      <w:pPr>
        <w:ind w:left="2160" w:hanging="36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decimal"/>
      <w:lvlText w:val="."/>
      <w:lvlJc w:val="left"/>
      <w:pPr>
        <w:ind w:left="3600" w:hanging="360"/>
      </w:pPr>
    </w:lvl>
    <w:lvl w:ilvl="5">
      <w:start w:val="1"/>
      <w:numFmt w:val="decimal"/>
      <w:lvlText w:val="."/>
      <w:lvlJc w:val="left"/>
      <w:pPr>
        <w:ind w:left="4320" w:hanging="36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decimal"/>
      <w:lvlText w:val="."/>
      <w:lvlJc w:val="left"/>
      <w:pPr>
        <w:ind w:left="5760" w:hanging="360"/>
      </w:pPr>
    </w:lvl>
    <w:lvl w:ilvl="8">
      <w:start w:val="1"/>
      <w:numFmt w:val="decimal"/>
      <w:lvlText w:val="."/>
      <w:lvlJc w:val="left"/>
      <w:pPr>
        <w:ind w:left="6480" w:hanging="360"/>
      </w:pPr>
    </w:lvl>
  </w:abstractNum>
  <w:abstractNum w:abstractNumId="2" w15:restartNumberingAfterBreak="0">
    <w:nsid w:val="52043A22"/>
    <w:multiLevelType w:val="multilevel"/>
    <w:tmpl w:val="C99E35B2"/>
    <w:lvl w:ilvl="0">
      <w:numFmt w:val="bullet"/>
      <w:lvlText w:val="-"/>
      <w:lvlJc w:val="left"/>
      <w:pPr>
        <w:ind w:left="720" w:hanging="360"/>
      </w:pPr>
      <w:rPr>
        <w:rFonts w:ascii="Aptos" w:eastAsia="Aptos" w:hAnsi="Aptos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5B9C2CE3"/>
    <w:multiLevelType w:val="multilevel"/>
    <w:tmpl w:val="70F0472A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4" w15:restartNumberingAfterBreak="0">
    <w:nsid w:val="65F1114E"/>
    <w:multiLevelType w:val="multilevel"/>
    <w:tmpl w:val="FB6C0F9C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 w16cid:durableId="1023286590">
    <w:abstractNumId w:val="2"/>
  </w:num>
  <w:num w:numId="2" w16cid:durableId="522940415">
    <w:abstractNumId w:val="0"/>
  </w:num>
  <w:num w:numId="3" w16cid:durableId="199828489">
    <w:abstractNumId w:val="4"/>
  </w:num>
  <w:num w:numId="4" w16cid:durableId="1222206527">
    <w:abstractNumId w:val="3"/>
  </w:num>
  <w:num w:numId="5" w16cid:durableId="1679624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D5586"/>
    <w:rsid w:val="00176288"/>
    <w:rsid w:val="009262E5"/>
    <w:rsid w:val="00ED5586"/>
    <w:rsid w:val="00FB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FCE4B"/>
  <w15:docId w15:val="{A27F23A9-5D2F-44CA-8E4C-FD1E6F538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Times New Roman"/>
        <w:kern w:val="3"/>
        <w:sz w:val="24"/>
        <w:szCs w:val="24"/>
        <w:lang w:val="en-US" w:eastAsia="en-US" w:bidi="ar-SA"/>
      </w:rPr>
    </w:rPrDefault>
    <w:pPrDefault>
      <w:pPr>
        <w:autoSpaceDN w:val="0"/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styleId="Hyperlink">
    <w:name w:val="Hyper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paragraph" w:styleId="NormalWeb">
    <w:name w:val="Normal (Web)"/>
    <w:basedOn w:val="Normal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restapp.cc/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s://www.notion.com/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mystudylife.com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nicu.acasandrei</dc:creator>
  <dc:description/>
  <cp:lastModifiedBy>nicu.acasandrei</cp:lastModifiedBy>
  <cp:revision>2</cp:revision>
  <dcterms:created xsi:type="dcterms:W3CDTF">2025-10-24T11:51:00Z</dcterms:created>
  <dcterms:modified xsi:type="dcterms:W3CDTF">2025-10-24T11:51:00Z</dcterms:modified>
</cp:coreProperties>
</file>